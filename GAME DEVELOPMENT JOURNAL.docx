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F9" w:rsidRDefault="001069F9">
      <w:pPr>
        <w:pStyle w:val="Date"/>
      </w:pPr>
    </w:p>
    <w:p w:rsidR="00C976B1" w:rsidRDefault="00595AF8">
      <w:pPr>
        <w:pStyle w:val="Title"/>
      </w:pPr>
      <w:r>
        <w:t>Game Development</w:t>
      </w:r>
      <w:r w:rsidR="005C1A63">
        <w:t xml:space="preserve"> journal </w:t>
      </w:r>
    </w:p>
    <w:p w:rsidR="00B23B2D" w:rsidRDefault="00595AF8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93144D87AF3D42B29F8A2EDE5756E840"/>
          </w:placeholder>
          <w:temporary/>
          <w:showingPlcHdr/>
          <w15:appearance w15:val="hidden"/>
        </w:sdtPr>
        <w:sdtEndPr/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r>
        <w:t>PD - ___ |</w:t>
      </w:r>
      <w:r w:rsidR="00B23B2D">
        <w:t> </w:t>
      </w:r>
      <w:r w:rsidR="005C1A63">
        <w:t>re</w:t>
      </w:r>
      <w:bookmarkStart w:id="0" w:name="_GoBack"/>
      <w:bookmarkEnd w:id="0"/>
      <w:r w:rsidR="005C1A63">
        <w:t>flections/assessment journal</w:t>
      </w:r>
    </w:p>
    <w:p w:rsidR="001069F9" w:rsidRPr="00B23B2D" w:rsidRDefault="001069F9" w:rsidP="005C1A63">
      <w:pPr>
        <w:rPr>
          <w:caps/>
        </w:rPr>
      </w:pPr>
    </w:p>
    <w:tbl>
      <w:tblPr>
        <w:tblStyle w:val="TaskListTable"/>
        <w:tblW w:w="545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3500"/>
        <w:gridCol w:w="1350"/>
        <w:gridCol w:w="5671"/>
      </w:tblGrid>
      <w:tr w:rsidR="005C1A63" w:rsidTr="005C1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77955E7A45F54B44AECA5AE1B909EE3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500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5C1A63" w:rsidRDefault="005C1A63" w:rsidP="00A124EC">
                <w:r>
                  <w:t>Task</w:t>
                </w:r>
              </w:p>
            </w:tc>
          </w:sdtContent>
        </w:sdt>
        <w:tc>
          <w:tcPr>
            <w:tcW w:w="1350" w:type="dxa"/>
            <w:vAlign w:val="bottom"/>
          </w:tcPr>
          <w:p w:rsidR="005C1A63" w:rsidRDefault="005C1A63" w:rsidP="005C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71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5C1A63" w:rsidRDefault="005C1A63" w:rsidP="005C1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95AF8" w:rsidP="00C976B1">
            <w:r>
              <w:t>POWERPOINT CONCEPT PRESENTATION</w:t>
            </w:r>
          </w:p>
        </w:tc>
        <w:tc>
          <w:tcPr>
            <w:tcW w:w="1350" w:type="dxa"/>
          </w:tcPr>
          <w:p w:rsidR="005C1A63" w:rsidRDefault="00595AF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2/14</w:t>
            </w:r>
          </w:p>
        </w:tc>
        <w:tc>
          <w:tcPr>
            <w:tcW w:w="5671" w:type="dxa"/>
          </w:tcPr>
          <w:p w:rsidR="005C1A63" w:rsidRDefault="00595AF8" w:rsidP="00595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 my group presented our concept ppt; I felt nervous speaking in front of class.  I did feel our ppt explained our game objectives and game play well.</w:t>
            </w: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1A63" w:rsidTr="005C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A63" w:rsidTr="005C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C1A63" w:rsidRDefault="005C1A63" w:rsidP="00C976B1"/>
        </w:tc>
        <w:tc>
          <w:tcPr>
            <w:tcW w:w="1350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71" w:type="dxa"/>
          </w:tcPr>
          <w:p w:rsidR="005C1A63" w:rsidRDefault="005C1A6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63" w:rsidRDefault="005C1A63">
      <w:pPr>
        <w:spacing w:after="0" w:line="240" w:lineRule="auto"/>
      </w:pPr>
      <w:r>
        <w:separator/>
      </w:r>
    </w:p>
  </w:endnote>
  <w:endnote w:type="continuationSeparator" w:id="0">
    <w:p w:rsidR="005C1A63" w:rsidRDefault="005C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63" w:rsidRDefault="005C1A63">
      <w:pPr>
        <w:spacing w:after="0" w:line="240" w:lineRule="auto"/>
      </w:pPr>
      <w:r>
        <w:separator/>
      </w:r>
    </w:p>
  </w:footnote>
  <w:footnote w:type="continuationSeparator" w:id="0">
    <w:p w:rsidR="005C1A63" w:rsidRDefault="005C1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63"/>
    <w:rsid w:val="00032192"/>
    <w:rsid w:val="001069F9"/>
    <w:rsid w:val="00374ACF"/>
    <w:rsid w:val="00432943"/>
    <w:rsid w:val="00582082"/>
    <w:rsid w:val="00595AF8"/>
    <w:rsid w:val="005C1A63"/>
    <w:rsid w:val="009B7D25"/>
    <w:rsid w:val="00A124EC"/>
    <w:rsid w:val="00B23B2D"/>
    <w:rsid w:val="00B847F3"/>
    <w:rsid w:val="00C37065"/>
    <w:rsid w:val="00C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75D447"/>
  <w15:chartTrackingRefBased/>
  <w15:docId w15:val="{7C88FBE1-2D74-4AEA-A6AB-40C8E41E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%20Margoli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144D87AF3D42B29F8A2EDE5756E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AEE6D-1888-4A43-99A7-1715378CD285}"/>
      </w:docPartPr>
      <w:docPartBody>
        <w:p w:rsidR="0041384F" w:rsidRDefault="00D26871">
          <w:pPr>
            <w:pStyle w:val="93144D87AF3D42B29F8A2EDE5756E840"/>
          </w:pPr>
          <w:r>
            <w:t>STUDENT NAME</w:t>
          </w:r>
        </w:p>
      </w:docPartBody>
    </w:docPart>
    <w:docPart>
      <w:docPartPr>
        <w:name w:val="77955E7A45F54B44AECA5AE1B909E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4718-2CAA-4704-927C-288E71569640}"/>
      </w:docPartPr>
      <w:docPartBody>
        <w:p w:rsidR="0041384F" w:rsidRDefault="00D26871" w:rsidP="00D26871">
          <w:pPr>
            <w:pStyle w:val="77955E7A45F54B44AECA5AE1B909EE3C"/>
          </w:pPr>
          <w:r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71"/>
    <w:rsid w:val="0041384F"/>
    <w:rsid w:val="00D2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69CE0986D840439124A484E684F6B4">
    <w:name w:val="2169CE0986D840439124A484E684F6B4"/>
  </w:style>
  <w:style w:type="paragraph" w:customStyle="1" w:styleId="9901E226E45A4B478E3EEB51DD81D696">
    <w:name w:val="9901E226E45A4B478E3EEB51DD81D696"/>
  </w:style>
  <w:style w:type="paragraph" w:customStyle="1" w:styleId="93144D87AF3D42B29F8A2EDE5756E840">
    <w:name w:val="93144D87AF3D42B29F8A2EDE5756E840"/>
  </w:style>
  <w:style w:type="paragraph" w:customStyle="1" w:styleId="BE1606BFCE9B42A08768D99C718DFF56">
    <w:name w:val="BE1606BFCE9B42A08768D99C718DFF56"/>
  </w:style>
  <w:style w:type="paragraph" w:customStyle="1" w:styleId="E09D3DCFE8CD40D88998283787360486">
    <w:name w:val="E09D3DCFE8CD40D88998283787360486"/>
  </w:style>
  <w:style w:type="paragraph" w:customStyle="1" w:styleId="6E516F1F4EFA464A9BB4029474F21854">
    <w:name w:val="6E516F1F4EFA464A9BB4029474F21854"/>
  </w:style>
  <w:style w:type="paragraph" w:customStyle="1" w:styleId="DD833DE9158A42E0A033237BCB8D0E84">
    <w:name w:val="DD833DE9158A42E0A033237BCB8D0E84"/>
  </w:style>
  <w:style w:type="paragraph" w:customStyle="1" w:styleId="9B56722F242448D393126D975B47BDF5">
    <w:name w:val="9B56722F242448D393126D975B47BDF5"/>
  </w:style>
  <w:style w:type="paragraph" w:customStyle="1" w:styleId="A8C091DDB40D4ABCA922862480515866">
    <w:name w:val="A8C091DDB40D4ABCA922862480515866"/>
  </w:style>
  <w:style w:type="paragraph" w:customStyle="1" w:styleId="4DD8000880CA4D309A91924C2212EBC3">
    <w:name w:val="4DD8000880CA4D309A91924C2212EBC3"/>
  </w:style>
  <w:style w:type="paragraph" w:customStyle="1" w:styleId="77955E7A45F54B44AECA5AE1B909EE3C">
    <w:name w:val="77955E7A45F54B44AECA5AE1B909EE3C"/>
    <w:rsid w:val="00D2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Margolin</dc:creator>
  <cp:keywords/>
  <cp:lastModifiedBy>S1</cp:lastModifiedBy>
  <cp:revision>2</cp:revision>
  <dcterms:created xsi:type="dcterms:W3CDTF">2018-02-15T18:34:00Z</dcterms:created>
  <dcterms:modified xsi:type="dcterms:W3CDTF">2018-02-15T18:34:00Z</dcterms:modified>
  <cp:version/>
</cp:coreProperties>
</file>